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F424" w14:textId="74C0E263" w:rsidR="00C6554A" w:rsidRPr="008B5277" w:rsidRDefault="00706479" w:rsidP="00C6554A">
      <w:pPr>
        <w:pStyle w:val="Photo"/>
      </w:pPr>
      <w:r>
        <w:rPr>
          <w:noProof/>
        </w:rPr>
        <w:drawing>
          <wp:inline distT="0" distB="0" distL="0" distR="0" wp14:anchorId="36983CDB" wp14:editId="7B2C7CE9">
            <wp:extent cx="5274310" cy="3954145"/>
            <wp:effectExtent l="0" t="0" r="2540" b="8255"/>
            <wp:docPr id="1" name="Image 1" descr="Un bâtiment performant sans techn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bâtiment performant sans technolog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C16E66B" w14:textId="7E2E2437" w:rsidR="006D2A79" w:rsidRDefault="006D2A79" w:rsidP="006D2A79">
      <w:pPr>
        <w:pStyle w:val="Sous-titre"/>
        <w:rPr>
          <w:rFonts w:cstheme="majorHAnsi"/>
          <w:b/>
          <w:bCs/>
          <w:caps w:val="0"/>
          <w:color w:val="007789" w:themeColor="accent1" w:themeShade="BF"/>
          <w:sz w:val="56"/>
          <w:szCs w:val="56"/>
        </w:rPr>
      </w:pPr>
      <w:r w:rsidRPr="006D2A79">
        <w:rPr>
          <w:rFonts w:cstheme="majorHAnsi"/>
          <w:b/>
          <w:bCs/>
          <w:caps w:val="0"/>
          <w:color w:val="007789" w:themeColor="accent1" w:themeShade="BF"/>
          <w:sz w:val="56"/>
          <w:szCs w:val="56"/>
        </w:rPr>
        <w:t>G</w:t>
      </w:r>
      <w:r>
        <w:rPr>
          <w:rFonts w:cstheme="majorHAnsi"/>
          <w:b/>
          <w:bCs/>
          <w:caps w:val="0"/>
          <w:color w:val="007789" w:themeColor="accent1" w:themeShade="BF"/>
          <w:sz w:val="56"/>
          <w:szCs w:val="56"/>
        </w:rPr>
        <w:t>e</w:t>
      </w:r>
      <w:r w:rsidRPr="006D2A79">
        <w:rPr>
          <w:rFonts w:cstheme="majorHAnsi"/>
          <w:b/>
          <w:bCs/>
          <w:caps w:val="0"/>
          <w:color w:val="007789" w:themeColor="accent1" w:themeShade="BF"/>
          <w:sz w:val="56"/>
          <w:szCs w:val="56"/>
        </w:rPr>
        <w:t xml:space="preserve">stion des </w:t>
      </w:r>
      <w:r w:rsidR="00390D54" w:rsidRPr="006D2A79">
        <w:rPr>
          <w:rFonts w:cstheme="majorHAnsi"/>
          <w:b/>
          <w:bCs/>
          <w:caps w:val="0"/>
          <w:color w:val="007789" w:themeColor="accent1" w:themeShade="BF"/>
          <w:sz w:val="56"/>
          <w:szCs w:val="56"/>
        </w:rPr>
        <w:t>accès</w:t>
      </w:r>
      <w:r w:rsidRPr="006D2A79">
        <w:rPr>
          <w:rFonts w:cstheme="majorHAnsi"/>
          <w:b/>
          <w:bCs/>
          <w:caps w:val="0"/>
          <w:color w:val="007789" w:themeColor="accent1" w:themeShade="BF"/>
          <w:sz w:val="56"/>
          <w:szCs w:val="56"/>
        </w:rPr>
        <w:t xml:space="preserve"> au </w:t>
      </w:r>
      <w:r w:rsidR="00390D54" w:rsidRPr="006D2A79">
        <w:rPr>
          <w:rFonts w:cstheme="majorHAnsi"/>
          <w:b/>
          <w:bCs/>
          <w:caps w:val="0"/>
          <w:color w:val="007789" w:themeColor="accent1" w:themeShade="BF"/>
          <w:sz w:val="56"/>
          <w:szCs w:val="56"/>
        </w:rPr>
        <w:t>bâtiment</w:t>
      </w:r>
      <w:r w:rsidRPr="006D2A79">
        <w:rPr>
          <w:rFonts w:cstheme="majorHAnsi"/>
          <w:b/>
          <w:bCs/>
          <w:caps w:val="0"/>
          <w:color w:val="007789" w:themeColor="accent1" w:themeShade="BF"/>
          <w:sz w:val="56"/>
          <w:szCs w:val="56"/>
        </w:rPr>
        <w:t xml:space="preserve"> </w:t>
      </w:r>
    </w:p>
    <w:p w14:paraId="0BC8DCFA" w14:textId="77777777" w:rsidR="006D2A79" w:rsidRPr="006D2A79" w:rsidRDefault="006D2A79" w:rsidP="006D2A79">
      <w:pPr>
        <w:pStyle w:val="Sous-titre"/>
        <w:rPr>
          <w:rFonts w:cstheme="majorHAnsi"/>
          <w:b/>
          <w:bCs/>
          <w:caps w:val="0"/>
          <w:color w:val="007789" w:themeColor="accent1" w:themeShade="BF"/>
          <w:sz w:val="18"/>
          <w:szCs w:val="18"/>
        </w:rPr>
      </w:pPr>
    </w:p>
    <w:p w14:paraId="46F52E89" w14:textId="33D22D13" w:rsidR="00C6554A" w:rsidRDefault="006D2A79" w:rsidP="00C6554A">
      <w:pPr>
        <w:pStyle w:val="Sous-titre"/>
      </w:pPr>
      <w:r w:rsidRPr="006D2A79">
        <w:t>Document Technique du projet</w:t>
      </w:r>
    </w:p>
    <w:p w14:paraId="21180BF8" w14:textId="77777777" w:rsidR="006D2A79" w:rsidRPr="00D5413C" w:rsidRDefault="006D2A79" w:rsidP="00C6554A">
      <w:pPr>
        <w:pStyle w:val="Sous-titre"/>
      </w:pPr>
    </w:p>
    <w:p w14:paraId="476A65EB" w14:textId="77777777" w:rsidR="00706479" w:rsidRDefault="00A67BD4" w:rsidP="00C6554A">
      <w:pPr>
        <w:pStyle w:val="Coordonnes"/>
        <w:rPr>
          <w:lang w:bidi="fr-FR"/>
        </w:rPr>
      </w:pPr>
      <w:r>
        <w:t xml:space="preserve">Yannick PASCUCCI | Ruby PILLAR | Alexandre SAXEMARD </w:t>
      </w:r>
      <w:r w:rsidR="00C6554A">
        <w:rPr>
          <w:lang w:bidi="fr-FR"/>
        </w:rPr>
        <w:t xml:space="preserve">| </w:t>
      </w:r>
      <w:r>
        <w:t>Projet UE7</w:t>
      </w:r>
      <w:r w:rsidR="00C6554A">
        <w:rPr>
          <w:lang w:bidi="fr-FR"/>
        </w:rPr>
        <w:t xml:space="preserve"> </w:t>
      </w:r>
    </w:p>
    <w:p w14:paraId="1828836C" w14:textId="77777777" w:rsidR="00706479" w:rsidRDefault="00706479">
      <w:pPr>
        <w:rPr>
          <w:lang w:bidi="fr-FR"/>
        </w:rPr>
      </w:pPr>
      <w:r>
        <w:rPr>
          <w:lang w:bidi="fr-FR"/>
        </w:rPr>
        <w:br w:type="page"/>
      </w:r>
    </w:p>
    <w:p w14:paraId="681CFB32" w14:textId="53C6A9A3" w:rsidR="00706479" w:rsidRDefault="00706479" w:rsidP="00706479">
      <w:pPr>
        <w:pStyle w:val="Coordonnes"/>
        <w:jc w:val="left"/>
      </w:pPr>
    </w:p>
    <w:sdt>
      <w:sdtPr>
        <w:rPr>
          <w:rFonts w:asciiTheme="minorHAnsi" w:eastAsiaTheme="minorHAnsi" w:hAnsiTheme="minorHAnsi" w:cstheme="minorBidi"/>
          <w:color w:val="595959" w:themeColor="text1" w:themeTint="A6"/>
          <w:sz w:val="22"/>
          <w:szCs w:val="22"/>
          <w:lang w:eastAsia="en-US"/>
        </w:rPr>
        <w:id w:val="1829708615"/>
        <w:docPartObj>
          <w:docPartGallery w:val="Table of Contents"/>
          <w:docPartUnique/>
        </w:docPartObj>
      </w:sdtPr>
      <w:sdtEndPr>
        <w:rPr>
          <w:b/>
          <w:bCs/>
        </w:rPr>
      </w:sdtEndPr>
      <w:sdtContent>
        <w:p w14:paraId="3ADD8BB9" w14:textId="0B9D8F1B" w:rsidR="00706479" w:rsidRDefault="00706479">
          <w:pPr>
            <w:pStyle w:val="En-ttedetabledesmatires"/>
          </w:pPr>
          <w:r>
            <w:t>Table des matières</w:t>
          </w:r>
        </w:p>
        <w:p w14:paraId="755301E9" w14:textId="58A80DB2" w:rsidR="00BE046E" w:rsidRDefault="00706479">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100238677" w:history="1">
            <w:r w:rsidR="00BE046E" w:rsidRPr="00290BD0">
              <w:rPr>
                <w:rStyle w:val="Lienhypertexte"/>
                <w:rFonts w:cstheme="majorHAnsi"/>
                <w:b/>
                <w:bCs/>
                <w:noProof/>
              </w:rPr>
              <w:t>Document Technique du projet</w:t>
            </w:r>
            <w:r w:rsidR="00BE046E">
              <w:rPr>
                <w:noProof/>
                <w:webHidden/>
              </w:rPr>
              <w:tab/>
            </w:r>
            <w:r w:rsidR="00BE046E">
              <w:rPr>
                <w:noProof/>
                <w:webHidden/>
              </w:rPr>
              <w:fldChar w:fldCharType="begin"/>
            </w:r>
            <w:r w:rsidR="00BE046E">
              <w:rPr>
                <w:noProof/>
                <w:webHidden/>
              </w:rPr>
              <w:instrText xml:space="preserve"> PAGEREF _Toc100238677 \h </w:instrText>
            </w:r>
            <w:r w:rsidR="00BE046E">
              <w:rPr>
                <w:noProof/>
                <w:webHidden/>
              </w:rPr>
            </w:r>
            <w:r w:rsidR="00BE046E">
              <w:rPr>
                <w:noProof/>
                <w:webHidden/>
              </w:rPr>
              <w:fldChar w:fldCharType="separate"/>
            </w:r>
            <w:r w:rsidR="00BE046E">
              <w:rPr>
                <w:noProof/>
                <w:webHidden/>
              </w:rPr>
              <w:t>0</w:t>
            </w:r>
            <w:r w:rsidR="00BE046E">
              <w:rPr>
                <w:noProof/>
                <w:webHidden/>
              </w:rPr>
              <w:fldChar w:fldCharType="end"/>
            </w:r>
          </w:hyperlink>
        </w:p>
        <w:p w14:paraId="0C7D4AC6" w14:textId="1DF6EE1B" w:rsidR="00BE046E" w:rsidRDefault="00BD6417">
          <w:pPr>
            <w:pStyle w:val="TM1"/>
            <w:tabs>
              <w:tab w:val="right" w:leader="dot" w:pos="8296"/>
            </w:tabs>
            <w:rPr>
              <w:rFonts w:eastAsiaTheme="minorEastAsia"/>
              <w:noProof/>
              <w:color w:val="auto"/>
              <w:lang w:eastAsia="fr-FR"/>
            </w:rPr>
          </w:pPr>
          <w:hyperlink w:anchor="_Toc100238678" w:history="1">
            <w:r w:rsidR="00BE046E" w:rsidRPr="00290BD0">
              <w:rPr>
                <w:rStyle w:val="Lienhypertexte"/>
                <w:noProof/>
              </w:rPr>
              <w:t>Résumé du projet</w:t>
            </w:r>
            <w:r w:rsidR="00BE046E">
              <w:rPr>
                <w:noProof/>
                <w:webHidden/>
              </w:rPr>
              <w:tab/>
            </w:r>
            <w:r w:rsidR="00BE046E">
              <w:rPr>
                <w:noProof/>
                <w:webHidden/>
              </w:rPr>
              <w:fldChar w:fldCharType="begin"/>
            </w:r>
            <w:r w:rsidR="00BE046E">
              <w:rPr>
                <w:noProof/>
                <w:webHidden/>
              </w:rPr>
              <w:instrText xml:space="preserve"> PAGEREF _Toc100238678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3DAA3C9C" w14:textId="2D5856EE" w:rsidR="00BE046E" w:rsidRDefault="00BD6417">
          <w:pPr>
            <w:pStyle w:val="TM2"/>
            <w:tabs>
              <w:tab w:val="right" w:leader="dot" w:pos="8296"/>
            </w:tabs>
            <w:rPr>
              <w:rFonts w:eastAsiaTheme="minorEastAsia"/>
              <w:noProof/>
              <w:color w:val="auto"/>
              <w:lang w:eastAsia="fr-FR"/>
            </w:rPr>
          </w:pPr>
          <w:hyperlink w:anchor="_Toc100238679" w:history="1">
            <w:r w:rsidR="00BE046E" w:rsidRPr="00290BD0">
              <w:rPr>
                <w:rStyle w:val="Lienhypertexte"/>
                <w:noProof/>
              </w:rPr>
              <w:t>User stories</w:t>
            </w:r>
            <w:r w:rsidR="00BE046E">
              <w:rPr>
                <w:noProof/>
                <w:webHidden/>
              </w:rPr>
              <w:tab/>
            </w:r>
            <w:r w:rsidR="00BE046E">
              <w:rPr>
                <w:noProof/>
                <w:webHidden/>
              </w:rPr>
              <w:fldChar w:fldCharType="begin"/>
            </w:r>
            <w:r w:rsidR="00BE046E">
              <w:rPr>
                <w:noProof/>
                <w:webHidden/>
              </w:rPr>
              <w:instrText xml:space="preserve"> PAGEREF _Toc100238679 \h </w:instrText>
            </w:r>
            <w:r w:rsidR="00BE046E">
              <w:rPr>
                <w:noProof/>
                <w:webHidden/>
              </w:rPr>
            </w:r>
            <w:r w:rsidR="00BE046E">
              <w:rPr>
                <w:noProof/>
                <w:webHidden/>
              </w:rPr>
              <w:fldChar w:fldCharType="separate"/>
            </w:r>
            <w:r w:rsidR="00BE046E">
              <w:rPr>
                <w:noProof/>
                <w:webHidden/>
              </w:rPr>
              <w:t>2</w:t>
            </w:r>
            <w:r w:rsidR="00BE046E">
              <w:rPr>
                <w:noProof/>
                <w:webHidden/>
              </w:rPr>
              <w:fldChar w:fldCharType="end"/>
            </w:r>
          </w:hyperlink>
        </w:p>
        <w:p w14:paraId="46E40CBB" w14:textId="2117E4D9" w:rsidR="00BE046E" w:rsidRDefault="00BD6417">
          <w:pPr>
            <w:pStyle w:val="TM1"/>
            <w:tabs>
              <w:tab w:val="right" w:leader="dot" w:pos="8296"/>
            </w:tabs>
            <w:rPr>
              <w:rFonts w:eastAsiaTheme="minorEastAsia"/>
              <w:noProof/>
              <w:color w:val="auto"/>
              <w:lang w:eastAsia="fr-FR"/>
            </w:rPr>
          </w:pPr>
          <w:hyperlink w:anchor="_Toc100238680" w:history="1">
            <w:r w:rsidR="00BE046E" w:rsidRPr="00290BD0">
              <w:rPr>
                <w:rStyle w:val="Lienhypertexte"/>
                <w:noProof/>
              </w:rPr>
              <w:t>Diagrammes</w:t>
            </w:r>
            <w:r w:rsidR="00BE046E">
              <w:rPr>
                <w:noProof/>
                <w:webHidden/>
              </w:rPr>
              <w:tab/>
            </w:r>
            <w:r w:rsidR="00BE046E">
              <w:rPr>
                <w:noProof/>
                <w:webHidden/>
              </w:rPr>
              <w:fldChar w:fldCharType="begin"/>
            </w:r>
            <w:r w:rsidR="00BE046E">
              <w:rPr>
                <w:noProof/>
                <w:webHidden/>
              </w:rPr>
              <w:instrText xml:space="preserve"> PAGEREF _Toc100238680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35C93687" w14:textId="37FB9B64" w:rsidR="00BE046E" w:rsidRDefault="00BD6417">
          <w:pPr>
            <w:pStyle w:val="TM2"/>
            <w:tabs>
              <w:tab w:val="right" w:leader="dot" w:pos="8296"/>
            </w:tabs>
            <w:rPr>
              <w:rFonts w:eastAsiaTheme="minorEastAsia"/>
              <w:noProof/>
              <w:color w:val="auto"/>
              <w:lang w:eastAsia="fr-FR"/>
            </w:rPr>
          </w:pPr>
          <w:hyperlink w:anchor="_Toc100238681" w:history="1">
            <w:r w:rsidR="00BE046E" w:rsidRPr="00290BD0">
              <w:rPr>
                <w:rStyle w:val="Lienhypertexte"/>
                <w:noProof/>
              </w:rPr>
              <w:t>Use Case</w:t>
            </w:r>
            <w:r w:rsidR="00BE046E">
              <w:rPr>
                <w:noProof/>
                <w:webHidden/>
              </w:rPr>
              <w:tab/>
            </w:r>
            <w:r w:rsidR="00BE046E">
              <w:rPr>
                <w:noProof/>
                <w:webHidden/>
              </w:rPr>
              <w:fldChar w:fldCharType="begin"/>
            </w:r>
            <w:r w:rsidR="00BE046E">
              <w:rPr>
                <w:noProof/>
                <w:webHidden/>
              </w:rPr>
              <w:instrText xml:space="preserve"> PAGEREF _Toc100238681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033DB5A9" w14:textId="0F08D43F" w:rsidR="00BE046E" w:rsidRDefault="00BD6417">
          <w:pPr>
            <w:pStyle w:val="TM2"/>
            <w:tabs>
              <w:tab w:val="right" w:leader="dot" w:pos="8296"/>
            </w:tabs>
            <w:rPr>
              <w:rFonts w:eastAsiaTheme="minorEastAsia"/>
              <w:noProof/>
              <w:color w:val="auto"/>
              <w:lang w:eastAsia="fr-FR"/>
            </w:rPr>
          </w:pPr>
          <w:hyperlink w:anchor="_Toc100238682" w:history="1">
            <w:r w:rsidR="00BE046E" w:rsidRPr="00290BD0">
              <w:rPr>
                <w:rStyle w:val="Lienhypertexte"/>
                <w:noProof/>
              </w:rPr>
              <w:t>Architecture projet</w:t>
            </w:r>
            <w:r w:rsidR="00BE046E">
              <w:rPr>
                <w:noProof/>
                <w:webHidden/>
              </w:rPr>
              <w:tab/>
            </w:r>
            <w:r w:rsidR="00BE046E">
              <w:rPr>
                <w:noProof/>
                <w:webHidden/>
              </w:rPr>
              <w:fldChar w:fldCharType="begin"/>
            </w:r>
            <w:r w:rsidR="00BE046E">
              <w:rPr>
                <w:noProof/>
                <w:webHidden/>
              </w:rPr>
              <w:instrText xml:space="preserve"> PAGEREF _Toc100238682 \h </w:instrText>
            </w:r>
            <w:r w:rsidR="00BE046E">
              <w:rPr>
                <w:noProof/>
                <w:webHidden/>
              </w:rPr>
            </w:r>
            <w:r w:rsidR="00BE046E">
              <w:rPr>
                <w:noProof/>
                <w:webHidden/>
              </w:rPr>
              <w:fldChar w:fldCharType="separate"/>
            </w:r>
            <w:r w:rsidR="00BE046E">
              <w:rPr>
                <w:noProof/>
                <w:webHidden/>
              </w:rPr>
              <w:t>4</w:t>
            </w:r>
            <w:r w:rsidR="00BE046E">
              <w:rPr>
                <w:noProof/>
                <w:webHidden/>
              </w:rPr>
              <w:fldChar w:fldCharType="end"/>
            </w:r>
          </w:hyperlink>
        </w:p>
        <w:p w14:paraId="716EB4FC" w14:textId="14F5A9A3" w:rsidR="00BE046E" w:rsidRDefault="00BD6417">
          <w:pPr>
            <w:pStyle w:val="TM2"/>
            <w:tabs>
              <w:tab w:val="right" w:leader="dot" w:pos="8296"/>
            </w:tabs>
            <w:rPr>
              <w:rFonts w:eastAsiaTheme="minorEastAsia"/>
              <w:noProof/>
              <w:color w:val="auto"/>
              <w:lang w:eastAsia="fr-FR"/>
            </w:rPr>
          </w:pPr>
          <w:hyperlink w:anchor="_Toc100238683" w:history="1">
            <w:r w:rsidR="00BE046E" w:rsidRPr="00290BD0">
              <w:rPr>
                <w:rStyle w:val="Lienhypertexte"/>
                <w:noProof/>
              </w:rPr>
              <w:t>Déploiement</w:t>
            </w:r>
            <w:r w:rsidR="00BE046E">
              <w:rPr>
                <w:noProof/>
                <w:webHidden/>
              </w:rPr>
              <w:tab/>
            </w:r>
            <w:r w:rsidR="00BE046E">
              <w:rPr>
                <w:noProof/>
                <w:webHidden/>
              </w:rPr>
              <w:fldChar w:fldCharType="begin"/>
            </w:r>
            <w:r w:rsidR="00BE046E">
              <w:rPr>
                <w:noProof/>
                <w:webHidden/>
              </w:rPr>
              <w:instrText xml:space="preserve"> PAGEREF _Toc100238683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3F222847" w14:textId="26E20232" w:rsidR="00BE046E" w:rsidRDefault="00BD6417">
          <w:pPr>
            <w:pStyle w:val="TM2"/>
            <w:tabs>
              <w:tab w:val="right" w:leader="dot" w:pos="8296"/>
            </w:tabs>
            <w:rPr>
              <w:rFonts w:eastAsiaTheme="minorEastAsia"/>
              <w:noProof/>
              <w:color w:val="auto"/>
              <w:lang w:eastAsia="fr-FR"/>
            </w:rPr>
          </w:pPr>
          <w:hyperlink w:anchor="_Toc100238684" w:history="1">
            <w:r w:rsidR="00BE046E" w:rsidRPr="00290BD0">
              <w:rPr>
                <w:rStyle w:val="Lienhypertexte"/>
                <w:noProof/>
                <w:lang w:val="en-GB"/>
              </w:rPr>
              <w:t>Activity</w:t>
            </w:r>
            <w:r w:rsidR="00BE046E">
              <w:rPr>
                <w:noProof/>
                <w:webHidden/>
              </w:rPr>
              <w:tab/>
            </w:r>
            <w:r w:rsidR="00BE046E">
              <w:rPr>
                <w:noProof/>
                <w:webHidden/>
              </w:rPr>
              <w:fldChar w:fldCharType="begin"/>
            </w:r>
            <w:r w:rsidR="00BE046E">
              <w:rPr>
                <w:noProof/>
                <w:webHidden/>
              </w:rPr>
              <w:instrText xml:space="preserve"> PAGEREF _Toc100238684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C6FF899" w14:textId="06A180B3" w:rsidR="00BE046E" w:rsidRDefault="00BD6417">
          <w:pPr>
            <w:pStyle w:val="TM1"/>
            <w:tabs>
              <w:tab w:val="right" w:leader="dot" w:pos="8296"/>
            </w:tabs>
            <w:rPr>
              <w:rFonts w:eastAsiaTheme="minorEastAsia"/>
              <w:noProof/>
              <w:color w:val="auto"/>
              <w:lang w:eastAsia="fr-FR"/>
            </w:rPr>
          </w:pPr>
          <w:hyperlink w:anchor="_Toc100238685" w:history="1">
            <w:r w:rsidR="00BE046E" w:rsidRPr="00290BD0">
              <w:rPr>
                <w:rStyle w:val="Lienhypertexte"/>
                <w:noProof/>
              </w:rPr>
              <w:t>Sprint 1 : 3 mars - 31 mars</w:t>
            </w:r>
            <w:r w:rsidR="00BE046E">
              <w:rPr>
                <w:noProof/>
                <w:webHidden/>
              </w:rPr>
              <w:tab/>
            </w:r>
            <w:r w:rsidR="00BE046E">
              <w:rPr>
                <w:noProof/>
                <w:webHidden/>
              </w:rPr>
              <w:fldChar w:fldCharType="begin"/>
            </w:r>
            <w:r w:rsidR="00BE046E">
              <w:rPr>
                <w:noProof/>
                <w:webHidden/>
              </w:rPr>
              <w:instrText xml:space="preserve"> PAGEREF _Toc100238685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0EA0C008" w14:textId="5F74CEB3" w:rsidR="00BE046E" w:rsidRDefault="00BD6417">
          <w:pPr>
            <w:pStyle w:val="TM1"/>
            <w:tabs>
              <w:tab w:val="right" w:leader="dot" w:pos="8296"/>
            </w:tabs>
            <w:rPr>
              <w:rFonts w:eastAsiaTheme="minorEastAsia"/>
              <w:noProof/>
              <w:color w:val="auto"/>
              <w:lang w:eastAsia="fr-FR"/>
            </w:rPr>
          </w:pPr>
          <w:hyperlink w:anchor="_Toc100238686" w:history="1">
            <w:r w:rsidR="00BE046E" w:rsidRPr="00290BD0">
              <w:rPr>
                <w:rStyle w:val="Lienhypertexte"/>
                <w:noProof/>
              </w:rPr>
              <w:t>Sprint 2 : 1 avril - 7 avril</w:t>
            </w:r>
            <w:r w:rsidR="00BE046E">
              <w:rPr>
                <w:noProof/>
                <w:webHidden/>
              </w:rPr>
              <w:tab/>
            </w:r>
            <w:r w:rsidR="00BE046E">
              <w:rPr>
                <w:noProof/>
                <w:webHidden/>
              </w:rPr>
              <w:fldChar w:fldCharType="begin"/>
            </w:r>
            <w:r w:rsidR="00BE046E">
              <w:rPr>
                <w:noProof/>
                <w:webHidden/>
              </w:rPr>
              <w:instrText xml:space="preserve"> PAGEREF _Toc100238686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47F39A18" w14:textId="222C3B1E" w:rsidR="00BE046E" w:rsidRDefault="00BD6417">
          <w:pPr>
            <w:pStyle w:val="TM1"/>
            <w:tabs>
              <w:tab w:val="right" w:leader="dot" w:pos="8296"/>
            </w:tabs>
            <w:rPr>
              <w:rFonts w:eastAsiaTheme="minorEastAsia"/>
              <w:noProof/>
              <w:color w:val="auto"/>
              <w:lang w:eastAsia="fr-FR"/>
            </w:rPr>
          </w:pPr>
          <w:hyperlink w:anchor="_Toc100238687" w:history="1">
            <w:r w:rsidR="00BE046E" w:rsidRPr="00290BD0">
              <w:rPr>
                <w:rStyle w:val="Lienhypertexte"/>
                <w:noProof/>
              </w:rPr>
              <w:t>Sprint 3 : 8 avril - 28 avril</w:t>
            </w:r>
            <w:r w:rsidR="00BE046E">
              <w:rPr>
                <w:noProof/>
                <w:webHidden/>
              </w:rPr>
              <w:tab/>
            </w:r>
            <w:r w:rsidR="00BE046E">
              <w:rPr>
                <w:noProof/>
                <w:webHidden/>
              </w:rPr>
              <w:fldChar w:fldCharType="begin"/>
            </w:r>
            <w:r w:rsidR="00BE046E">
              <w:rPr>
                <w:noProof/>
                <w:webHidden/>
              </w:rPr>
              <w:instrText xml:space="preserve"> PAGEREF _Toc100238687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76B647B" w14:textId="76F366C3" w:rsidR="00BE046E" w:rsidRDefault="00BD6417">
          <w:pPr>
            <w:pStyle w:val="TM1"/>
            <w:tabs>
              <w:tab w:val="right" w:leader="dot" w:pos="8296"/>
            </w:tabs>
            <w:rPr>
              <w:rFonts w:eastAsiaTheme="minorEastAsia"/>
              <w:noProof/>
              <w:color w:val="auto"/>
              <w:lang w:eastAsia="fr-FR"/>
            </w:rPr>
          </w:pPr>
          <w:hyperlink w:anchor="_Toc100238688" w:history="1">
            <w:r w:rsidR="00BE046E" w:rsidRPr="00290BD0">
              <w:rPr>
                <w:rStyle w:val="Lienhypertexte"/>
                <w:noProof/>
              </w:rPr>
              <w:t>Sprint 4 : 29 avril - 5 mai</w:t>
            </w:r>
            <w:r w:rsidR="00BE046E">
              <w:rPr>
                <w:noProof/>
                <w:webHidden/>
              </w:rPr>
              <w:tab/>
            </w:r>
            <w:r w:rsidR="00BE046E">
              <w:rPr>
                <w:noProof/>
                <w:webHidden/>
              </w:rPr>
              <w:fldChar w:fldCharType="begin"/>
            </w:r>
            <w:r w:rsidR="00BE046E">
              <w:rPr>
                <w:noProof/>
                <w:webHidden/>
              </w:rPr>
              <w:instrText xml:space="preserve"> PAGEREF _Toc100238688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1DFAB3C1" w14:textId="7BBA605F" w:rsidR="00BE046E" w:rsidRDefault="00BD6417">
          <w:pPr>
            <w:pStyle w:val="TM1"/>
            <w:tabs>
              <w:tab w:val="right" w:leader="dot" w:pos="8296"/>
            </w:tabs>
            <w:rPr>
              <w:rFonts w:eastAsiaTheme="minorEastAsia"/>
              <w:noProof/>
              <w:color w:val="auto"/>
              <w:lang w:eastAsia="fr-FR"/>
            </w:rPr>
          </w:pPr>
          <w:hyperlink w:anchor="_Toc100238689" w:history="1">
            <w:r w:rsidR="00BE046E" w:rsidRPr="00290BD0">
              <w:rPr>
                <w:rStyle w:val="Lienhypertexte"/>
                <w:noProof/>
              </w:rPr>
              <w:t>Sprint 5 : 6 mai - 9 mai</w:t>
            </w:r>
            <w:r w:rsidR="00BE046E">
              <w:rPr>
                <w:noProof/>
                <w:webHidden/>
              </w:rPr>
              <w:tab/>
            </w:r>
            <w:r w:rsidR="00BE046E">
              <w:rPr>
                <w:noProof/>
                <w:webHidden/>
              </w:rPr>
              <w:fldChar w:fldCharType="begin"/>
            </w:r>
            <w:r w:rsidR="00BE046E">
              <w:rPr>
                <w:noProof/>
                <w:webHidden/>
              </w:rPr>
              <w:instrText xml:space="preserve"> PAGEREF _Toc100238689 \h </w:instrText>
            </w:r>
            <w:r w:rsidR="00BE046E">
              <w:rPr>
                <w:noProof/>
                <w:webHidden/>
              </w:rPr>
            </w:r>
            <w:r w:rsidR="00BE046E">
              <w:rPr>
                <w:noProof/>
                <w:webHidden/>
              </w:rPr>
              <w:fldChar w:fldCharType="separate"/>
            </w:r>
            <w:r w:rsidR="00BE046E">
              <w:rPr>
                <w:noProof/>
                <w:webHidden/>
              </w:rPr>
              <w:t>6</w:t>
            </w:r>
            <w:r w:rsidR="00BE046E">
              <w:rPr>
                <w:noProof/>
                <w:webHidden/>
              </w:rPr>
              <w:fldChar w:fldCharType="end"/>
            </w:r>
          </w:hyperlink>
        </w:p>
        <w:p w14:paraId="60461AE3" w14:textId="35CEAA43" w:rsidR="00706479" w:rsidRDefault="00706479">
          <w:r>
            <w:rPr>
              <w:b/>
              <w:bCs/>
            </w:rPr>
            <w:fldChar w:fldCharType="end"/>
          </w:r>
        </w:p>
      </w:sdtContent>
    </w:sdt>
    <w:p w14:paraId="470725FF" w14:textId="524210BE" w:rsidR="00706479" w:rsidRDefault="00706479">
      <w:r>
        <w:br w:type="page"/>
      </w:r>
    </w:p>
    <w:p w14:paraId="4B893585" w14:textId="77777777" w:rsidR="00C6554A" w:rsidRDefault="00C6554A" w:rsidP="00706479">
      <w:pPr>
        <w:pStyle w:val="Coordonnes"/>
        <w:jc w:val="left"/>
      </w:pPr>
    </w:p>
    <w:p w14:paraId="78497483" w14:textId="207566B9" w:rsidR="00C6554A" w:rsidRDefault="00814A77" w:rsidP="00C6554A">
      <w:pPr>
        <w:pStyle w:val="Titre1"/>
      </w:pPr>
      <w:bookmarkStart w:id="0" w:name="_Toc100238678"/>
      <w:r>
        <w:t>Résumé du projet</w:t>
      </w:r>
      <w:bookmarkEnd w:id="0"/>
    </w:p>
    <w:p w14:paraId="4A45008D" w14:textId="563C4C15" w:rsidR="00814A77" w:rsidRDefault="00814A77" w:rsidP="00814A77">
      <w:pPr>
        <w:pStyle w:val="Listepuces"/>
        <w:numPr>
          <w:ilvl w:val="0"/>
          <w:numId w:val="0"/>
        </w:numPr>
      </w:pPr>
      <w:r>
        <w:t>Ce projet a pour objectif de créer un système de gestion des accès d’un bâtiment.</w:t>
      </w:r>
    </w:p>
    <w:p w14:paraId="44015909" w14:textId="00519E8E" w:rsidR="00814A77" w:rsidRDefault="00814A77" w:rsidP="00814A77">
      <w:pPr>
        <w:pStyle w:val="Listepuces"/>
        <w:numPr>
          <w:ilvl w:val="0"/>
          <w:numId w:val="0"/>
        </w:numPr>
      </w:pPr>
      <w:r>
        <w:t>Nous l’avons imaginé de cette manière :</w:t>
      </w:r>
    </w:p>
    <w:p w14:paraId="02C18112" w14:textId="1E95E622" w:rsidR="00814A77" w:rsidRDefault="00814A77" w:rsidP="00814A77">
      <w:pPr>
        <w:pStyle w:val="Listepuces"/>
        <w:numPr>
          <w:ilvl w:val="0"/>
          <w:numId w:val="0"/>
        </w:numPr>
      </w:pPr>
      <w:r>
        <w:t>Un campus contenant plusieurs bâtiments, dans lequel se trouvent plusieurs salles et des ZRR. Les différents utilisateurs sont les élèves, le</w:t>
      </w:r>
      <w:r w:rsidR="00E41D03">
        <w:t>s enseignants</w:t>
      </w:r>
      <w:r>
        <w:t xml:space="preserve"> et les agents de sécurité.</w:t>
      </w:r>
    </w:p>
    <w:p w14:paraId="54813800" w14:textId="77777777" w:rsidR="00814A77" w:rsidRDefault="00814A77" w:rsidP="00814A77">
      <w:pPr>
        <w:pStyle w:val="Listepuces"/>
        <w:numPr>
          <w:ilvl w:val="0"/>
          <w:numId w:val="0"/>
        </w:numPr>
      </w:pPr>
      <w:r>
        <w:t>Tous ont un niveau d’accès différent selon leur titre et leur emploi du temps.</w:t>
      </w:r>
    </w:p>
    <w:p w14:paraId="459B9B57" w14:textId="623F98B2" w:rsidR="00C6554A" w:rsidRDefault="00814A77" w:rsidP="00814A77">
      <w:pPr>
        <w:pStyle w:val="Listepuces"/>
        <w:numPr>
          <w:ilvl w:val="0"/>
          <w:numId w:val="0"/>
        </w:numPr>
      </w:pPr>
      <w:r>
        <w:t>Chaque lieu demande un niveau d’accès différent selon la sensibilité du contenu de la zone.</w:t>
      </w:r>
    </w:p>
    <w:p w14:paraId="66240105" w14:textId="77777777" w:rsidR="00814A77" w:rsidRDefault="00814A77" w:rsidP="00814A77">
      <w:pPr>
        <w:pStyle w:val="Listepuces"/>
        <w:numPr>
          <w:ilvl w:val="0"/>
          <w:numId w:val="0"/>
        </w:numPr>
        <w:jc w:val="both"/>
      </w:pPr>
      <w:r>
        <w:t>Les zones :</w:t>
      </w:r>
    </w:p>
    <w:p w14:paraId="0E4805A5" w14:textId="0E6A2ED2" w:rsidR="00814A77" w:rsidRDefault="00814A77" w:rsidP="00814A77">
      <w:pPr>
        <w:pStyle w:val="Listepuces"/>
        <w:numPr>
          <w:ilvl w:val="0"/>
          <w:numId w:val="18"/>
        </w:numPr>
      </w:pPr>
      <w:r>
        <w:t>Campus : Accessible par tous, un lecteur BT permet de compter le nombre de personnes dans le périmètre défini.</w:t>
      </w:r>
    </w:p>
    <w:p w14:paraId="7C0D42D6" w14:textId="0DE96507" w:rsidR="00814A77" w:rsidRDefault="00814A77" w:rsidP="00814A77">
      <w:pPr>
        <w:pStyle w:val="Listepuces"/>
        <w:numPr>
          <w:ilvl w:val="0"/>
          <w:numId w:val="18"/>
        </w:numPr>
      </w:pPr>
      <w:r>
        <w:t>Bâtiment : Accessible aux personnes disposant des droits d’accès. Un lecteur RFID permettra d’identifier les personnes souhaitant entrer</w:t>
      </w:r>
    </w:p>
    <w:p w14:paraId="23C9F8EA" w14:textId="119CB023" w:rsidR="00814A77" w:rsidRDefault="00814A77" w:rsidP="00814A77">
      <w:pPr>
        <w:pStyle w:val="Listepuces"/>
        <w:numPr>
          <w:ilvl w:val="0"/>
          <w:numId w:val="18"/>
        </w:numPr>
      </w:pPr>
      <w:r>
        <w:t>Classe : Accessibles aux intervenants ayant réservé la salle. Un digicode envoyé avec la confirmation de réservation permet l’ouverture de la salle. Ce code n'est utilisable que durant le créneau réservé. Les portes se ferment automatiquement à la fin du créneau (restent possible d’ouvrir de l'intérieur) et le digicode est expiré.</w:t>
      </w:r>
    </w:p>
    <w:p w14:paraId="3CD1CF70" w14:textId="293A6C61" w:rsidR="00814A77" w:rsidRDefault="00814A77" w:rsidP="00814A77">
      <w:pPr>
        <w:pStyle w:val="Listepuces"/>
        <w:numPr>
          <w:ilvl w:val="0"/>
          <w:numId w:val="18"/>
        </w:numPr>
      </w:pPr>
      <w:r>
        <w:t>ZRR : Ces zones sont accessibles grâce à la reconnaissance faciale.</w:t>
      </w:r>
    </w:p>
    <w:p w14:paraId="415CA0E0" w14:textId="77777777" w:rsidR="00814A77" w:rsidRPr="00514122" w:rsidRDefault="00814A77" w:rsidP="00814A77">
      <w:pPr>
        <w:pStyle w:val="Listepuces"/>
        <w:numPr>
          <w:ilvl w:val="0"/>
          <w:numId w:val="0"/>
        </w:numPr>
        <w:ind w:left="360"/>
      </w:pPr>
    </w:p>
    <w:p w14:paraId="7DA3421A" w14:textId="2F7E0566" w:rsidR="00C6554A" w:rsidRPr="00D5413C" w:rsidRDefault="00814A77" w:rsidP="00C6554A">
      <w:pPr>
        <w:pStyle w:val="Titre2"/>
      </w:pPr>
      <w:bookmarkStart w:id="1" w:name="_Toc100238679"/>
      <w:r>
        <w:t>User stories</w:t>
      </w:r>
      <w:bookmarkEnd w:id="1"/>
    </w:p>
    <w:p w14:paraId="3EFC6927" w14:textId="39B33754"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1 : </w:t>
      </w:r>
    </w:p>
    <w:p w14:paraId="745AD8A7"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5C36768D"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 xml:space="preserve">Je voudrais </w:t>
      </w:r>
      <w:r>
        <w:rPr>
          <w:rFonts w:asciiTheme="majorHAnsi" w:hAnsiTheme="majorHAnsi" w:cstheme="majorHAnsi"/>
        </w:rPr>
        <w:t>qu’un capteur détecte mon téléphone</w:t>
      </w:r>
      <w:r w:rsidRPr="00B879EE">
        <w:rPr>
          <w:rFonts w:asciiTheme="majorHAnsi" w:hAnsiTheme="majorHAnsi" w:cstheme="majorHAnsi"/>
        </w:rPr>
        <w:t xml:space="preserve"> sans avoir à le sortir de ma poche ou de mon sac</w:t>
      </w:r>
    </w:p>
    <w:p w14:paraId="306EF10A"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w:t>
      </w:r>
      <w:r>
        <w:rPr>
          <w:rFonts w:asciiTheme="majorHAnsi" w:hAnsiTheme="majorHAnsi" w:cstheme="majorHAnsi"/>
        </w:rPr>
        <w:t>être identifié et compté parmi les personnes sur le campus</w:t>
      </w:r>
    </w:p>
    <w:p w14:paraId="2B21E31A" w14:textId="77777777" w:rsidR="00814A77" w:rsidRPr="00B879EE" w:rsidRDefault="00814A77" w:rsidP="00814A77">
      <w:pPr>
        <w:rPr>
          <w:rFonts w:asciiTheme="majorHAnsi" w:hAnsiTheme="majorHAnsi" w:cstheme="majorHAnsi"/>
        </w:rPr>
      </w:pPr>
    </w:p>
    <w:p w14:paraId="4E122773" w14:textId="77777777" w:rsidR="00814A77" w:rsidRPr="00FF50C7" w:rsidRDefault="00814A77" w:rsidP="00814A77">
      <w:pPr>
        <w:rPr>
          <w:rFonts w:asciiTheme="majorHAnsi" w:hAnsiTheme="majorHAnsi" w:cstheme="majorHAnsi"/>
          <w:strike/>
        </w:rPr>
      </w:pPr>
      <w:r w:rsidRPr="00FF50C7">
        <w:rPr>
          <w:rFonts w:asciiTheme="majorHAnsi" w:hAnsiTheme="majorHAnsi" w:cstheme="majorHAnsi"/>
          <w:strike/>
        </w:rPr>
        <w:t>User 2 :</w:t>
      </w:r>
    </w:p>
    <w:p w14:paraId="298039CD" w14:textId="77777777" w:rsidR="00814A77" w:rsidRPr="00FF50C7" w:rsidRDefault="00814A77" w:rsidP="00814A77">
      <w:pPr>
        <w:numPr>
          <w:ilvl w:val="0"/>
          <w:numId w:val="19"/>
        </w:numPr>
        <w:spacing w:before="0" w:after="0" w:line="276" w:lineRule="auto"/>
        <w:rPr>
          <w:rFonts w:asciiTheme="majorHAnsi" w:hAnsiTheme="majorHAnsi" w:cstheme="majorHAnsi"/>
          <w:strike/>
        </w:rPr>
      </w:pPr>
      <w:r w:rsidRPr="00FF50C7">
        <w:rPr>
          <w:rFonts w:asciiTheme="majorHAnsi" w:hAnsiTheme="majorHAnsi" w:cstheme="majorHAnsi"/>
          <w:b/>
          <w:strike/>
        </w:rPr>
        <w:t>En tant qu’</w:t>
      </w:r>
      <w:r w:rsidRPr="00FF50C7">
        <w:rPr>
          <w:rFonts w:asciiTheme="majorHAnsi" w:hAnsiTheme="majorHAnsi" w:cstheme="majorHAnsi"/>
          <w:strike/>
        </w:rPr>
        <w:t>Administrateur</w:t>
      </w:r>
    </w:p>
    <w:p w14:paraId="37362AD7"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lastRenderedPageBreak/>
        <w:t>Je voudrais</w:t>
      </w:r>
      <w:r w:rsidRPr="00FF50C7">
        <w:rPr>
          <w:rFonts w:asciiTheme="majorHAnsi" w:hAnsiTheme="majorHAnsi" w:cstheme="majorHAnsi"/>
          <w:strike/>
        </w:rPr>
        <w:t xml:space="preserve"> avoir accès à un agenda et à des images de vidéosurveillances</w:t>
      </w:r>
    </w:p>
    <w:p w14:paraId="34164AE1" w14:textId="77777777" w:rsidR="00814A77" w:rsidRPr="00FF50C7" w:rsidRDefault="00814A77" w:rsidP="00814A77">
      <w:pPr>
        <w:ind w:left="720"/>
        <w:rPr>
          <w:rFonts w:asciiTheme="majorHAnsi" w:hAnsiTheme="majorHAnsi" w:cstheme="majorHAnsi"/>
          <w:strike/>
        </w:rPr>
      </w:pPr>
      <w:r w:rsidRPr="00FF50C7">
        <w:rPr>
          <w:rFonts w:asciiTheme="majorHAnsi" w:hAnsiTheme="majorHAnsi" w:cstheme="majorHAnsi"/>
          <w:b/>
          <w:strike/>
        </w:rPr>
        <w:t>Pour pouvoir</w:t>
      </w:r>
      <w:r w:rsidRPr="00FF50C7">
        <w:rPr>
          <w:rFonts w:asciiTheme="majorHAnsi" w:hAnsiTheme="majorHAnsi" w:cstheme="majorHAnsi"/>
          <w:strike/>
        </w:rPr>
        <w:t xml:space="preserve"> gérer l’accès au bâtiment et avoir une visibilité des personnes présentes</w:t>
      </w:r>
    </w:p>
    <w:p w14:paraId="56436C3C" w14:textId="77777777" w:rsidR="00814A77" w:rsidRPr="00FF50C7" w:rsidRDefault="00814A77" w:rsidP="00814A77">
      <w:pPr>
        <w:rPr>
          <w:rFonts w:asciiTheme="majorHAnsi" w:hAnsiTheme="majorHAnsi" w:cstheme="majorHAnsi"/>
          <w:strike/>
        </w:rPr>
      </w:pPr>
    </w:p>
    <w:p w14:paraId="739C131C" w14:textId="77777777" w:rsidR="00814A77" w:rsidRPr="00CB1213" w:rsidRDefault="00814A77" w:rsidP="00814A77">
      <w:pPr>
        <w:rPr>
          <w:rFonts w:asciiTheme="majorHAnsi" w:hAnsiTheme="majorHAnsi" w:cstheme="majorHAnsi"/>
        </w:rPr>
      </w:pPr>
      <w:r w:rsidRPr="00CB1213">
        <w:rPr>
          <w:rFonts w:asciiTheme="majorHAnsi" w:hAnsiTheme="majorHAnsi" w:cstheme="majorHAnsi"/>
        </w:rPr>
        <w:t xml:space="preserve">User </w:t>
      </w:r>
      <w:r>
        <w:rPr>
          <w:rFonts w:asciiTheme="majorHAnsi" w:hAnsiTheme="majorHAnsi" w:cstheme="majorHAnsi"/>
        </w:rPr>
        <w:t>2</w:t>
      </w:r>
      <w:r w:rsidRPr="00CB1213">
        <w:rPr>
          <w:rFonts w:asciiTheme="majorHAnsi" w:hAnsiTheme="majorHAnsi" w:cstheme="majorHAnsi"/>
        </w:rPr>
        <w:t xml:space="preserve"> :</w:t>
      </w:r>
    </w:p>
    <w:p w14:paraId="459606CB" w14:textId="77777777" w:rsidR="00814A77" w:rsidRPr="00CB1213" w:rsidRDefault="00814A77" w:rsidP="00814A77">
      <w:pPr>
        <w:numPr>
          <w:ilvl w:val="0"/>
          <w:numId w:val="19"/>
        </w:numPr>
        <w:spacing w:before="0" w:after="0" w:line="276" w:lineRule="auto"/>
        <w:rPr>
          <w:rFonts w:asciiTheme="majorHAnsi" w:hAnsiTheme="majorHAnsi" w:cstheme="majorHAnsi"/>
        </w:rPr>
      </w:pPr>
      <w:r w:rsidRPr="00CB1213">
        <w:rPr>
          <w:rFonts w:asciiTheme="majorHAnsi" w:hAnsiTheme="majorHAnsi" w:cstheme="majorHAnsi"/>
          <w:b/>
        </w:rPr>
        <w:t xml:space="preserve">En tant </w:t>
      </w:r>
      <w:r>
        <w:rPr>
          <w:rFonts w:asciiTheme="majorHAnsi" w:hAnsiTheme="majorHAnsi" w:cstheme="majorHAnsi"/>
          <w:b/>
        </w:rPr>
        <w:t>qu’</w:t>
      </w:r>
      <w:r w:rsidRPr="007E0AA5">
        <w:rPr>
          <w:rFonts w:asciiTheme="majorHAnsi" w:hAnsiTheme="majorHAnsi" w:cstheme="majorHAnsi"/>
          <w:b/>
        </w:rPr>
        <w:t xml:space="preserve">Enseignant  </w:t>
      </w:r>
    </w:p>
    <w:p w14:paraId="278F69B2"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Je voudrais</w:t>
      </w:r>
      <w:r w:rsidRPr="00CB1213">
        <w:rPr>
          <w:rFonts w:asciiTheme="majorHAnsi" w:hAnsiTheme="majorHAnsi" w:cstheme="majorHAnsi"/>
        </w:rPr>
        <w:t xml:space="preserve"> </w:t>
      </w:r>
      <w:r>
        <w:rPr>
          <w:rFonts w:asciiTheme="majorHAnsi" w:hAnsiTheme="majorHAnsi" w:cstheme="majorHAnsi"/>
        </w:rPr>
        <w:t>avoir un badge RFID</w:t>
      </w:r>
    </w:p>
    <w:p w14:paraId="43D6A43C" w14:textId="77777777" w:rsidR="00814A77" w:rsidRPr="00CB1213" w:rsidRDefault="00814A77" w:rsidP="00814A77">
      <w:pPr>
        <w:ind w:left="720"/>
        <w:rPr>
          <w:rFonts w:asciiTheme="majorHAnsi" w:hAnsiTheme="majorHAnsi" w:cstheme="majorHAnsi"/>
        </w:rPr>
      </w:pPr>
      <w:r w:rsidRPr="00CB1213">
        <w:rPr>
          <w:rFonts w:asciiTheme="majorHAnsi" w:hAnsiTheme="majorHAnsi" w:cstheme="majorHAnsi"/>
          <w:b/>
        </w:rPr>
        <w:t xml:space="preserve">Pour pouvoir </w:t>
      </w:r>
      <w:r w:rsidRPr="00CB1213">
        <w:rPr>
          <w:rFonts w:asciiTheme="majorHAnsi" w:hAnsiTheme="majorHAnsi" w:cstheme="majorHAnsi"/>
        </w:rPr>
        <w:t>accéder</w:t>
      </w:r>
      <w:r>
        <w:rPr>
          <w:rFonts w:asciiTheme="majorHAnsi" w:hAnsiTheme="majorHAnsi" w:cstheme="majorHAnsi"/>
        </w:rPr>
        <w:t xml:space="preserve"> au bâtiment </w:t>
      </w:r>
    </w:p>
    <w:p w14:paraId="1C677215" w14:textId="77777777" w:rsidR="00814A77" w:rsidRPr="00B879EE" w:rsidRDefault="00814A77" w:rsidP="00814A77">
      <w:pPr>
        <w:ind w:left="720"/>
        <w:rPr>
          <w:rFonts w:asciiTheme="majorHAnsi" w:hAnsiTheme="majorHAnsi" w:cstheme="majorHAnsi"/>
        </w:rPr>
      </w:pPr>
    </w:p>
    <w:p w14:paraId="479052C4" w14:textId="77777777" w:rsidR="00814A77" w:rsidRPr="00B879EE" w:rsidRDefault="00814A77" w:rsidP="00814A77">
      <w:pPr>
        <w:ind w:left="720"/>
        <w:rPr>
          <w:rFonts w:asciiTheme="majorHAnsi" w:hAnsiTheme="majorHAnsi" w:cstheme="majorHAnsi"/>
        </w:rPr>
      </w:pPr>
    </w:p>
    <w:p w14:paraId="06C3F975"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 xml:space="preserve">3 </w:t>
      </w:r>
      <w:r w:rsidRPr="00B879EE">
        <w:rPr>
          <w:rFonts w:asciiTheme="majorHAnsi" w:hAnsiTheme="majorHAnsi" w:cstheme="majorHAnsi"/>
        </w:rPr>
        <w:t>:</w:t>
      </w:r>
      <w:r>
        <w:rPr>
          <w:rFonts w:asciiTheme="majorHAnsi" w:hAnsiTheme="majorHAnsi" w:cstheme="majorHAnsi"/>
        </w:rPr>
        <w:t xml:space="preserve"> </w:t>
      </w:r>
      <w:r w:rsidRPr="00B879EE">
        <w:rPr>
          <w:rFonts w:asciiTheme="majorHAnsi" w:hAnsiTheme="majorHAnsi" w:cstheme="majorHAnsi"/>
        </w:rPr>
        <w:t xml:space="preserve"> </w:t>
      </w:r>
    </w:p>
    <w:p w14:paraId="27459F39" w14:textId="5C6C2ED1"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 xml:space="preserve">En tant </w:t>
      </w:r>
      <w:r w:rsidR="00C145CD">
        <w:rPr>
          <w:rFonts w:asciiTheme="majorHAnsi" w:hAnsiTheme="majorHAnsi" w:cstheme="majorHAnsi"/>
          <w:b/>
        </w:rPr>
        <w:t>qu’Agent de sécurité</w:t>
      </w:r>
    </w:p>
    <w:p w14:paraId="34FA1D82"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7A4AC8D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22088873" w14:textId="77777777" w:rsidR="00814A77" w:rsidRPr="00B879EE" w:rsidRDefault="00814A77" w:rsidP="00814A77">
      <w:pPr>
        <w:ind w:left="720"/>
        <w:rPr>
          <w:rFonts w:asciiTheme="majorHAnsi" w:hAnsiTheme="majorHAnsi" w:cstheme="majorHAnsi"/>
        </w:rPr>
      </w:pPr>
    </w:p>
    <w:p w14:paraId="3C67663D"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User</w:t>
      </w:r>
      <w:r>
        <w:rPr>
          <w:rFonts w:asciiTheme="majorHAnsi" w:hAnsiTheme="majorHAnsi" w:cstheme="majorHAnsi"/>
        </w:rPr>
        <w:t xml:space="preserve"> 4</w:t>
      </w:r>
      <w:r w:rsidRPr="00B879EE">
        <w:rPr>
          <w:rFonts w:asciiTheme="majorHAnsi" w:hAnsiTheme="majorHAnsi" w:cstheme="majorHAnsi"/>
        </w:rPr>
        <w:t xml:space="preserve"> : </w:t>
      </w:r>
    </w:p>
    <w:p w14:paraId="65CA106B" w14:textId="77777777" w:rsidR="00814A77" w:rsidRPr="00B879EE" w:rsidRDefault="00814A77" w:rsidP="00814A77">
      <w:pPr>
        <w:numPr>
          <w:ilvl w:val="0"/>
          <w:numId w:val="19"/>
        </w:numPr>
        <w:spacing w:before="0" w:after="0" w:line="276" w:lineRule="auto"/>
        <w:rPr>
          <w:rFonts w:asciiTheme="majorHAnsi" w:hAnsiTheme="majorHAnsi" w:cstheme="majorHAnsi"/>
        </w:rPr>
      </w:pPr>
      <w:r>
        <w:rPr>
          <w:rFonts w:asciiTheme="majorHAnsi" w:hAnsiTheme="majorHAnsi" w:cstheme="majorHAnsi"/>
          <w:b/>
        </w:rPr>
        <w:t>En tant qu’Enseignant</w:t>
      </w:r>
    </w:p>
    <w:p w14:paraId="13E4C60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d’accès) soient sauvegardé</w:t>
      </w:r>
      <w:r>
        <w:rPr>
          <w:rFonts w:asciiTheme="majorHAnsi" w:hAnsiTheme="majorHAnsi" w:cstheme="majorHAnsi"/>
        </w:rPr>
        <w:t>es</w:t>
      </w:r>
      <w:r w:rsidRPr="00B879EE">
        <w:rPr>
          <w:rFonts w:asciiTheme="majorHAnsi" w:hAnsiTheme="majorHAnsi" w:cstheme="majorHAnsi"/>
        </w:rPr>
        <w:t xml:space="preserve"> dans la base de données </w:t>
      </w:r>
    </w:p>
    <w:p w14:paraId="4A8E606C"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5315F390" w14:textId="77777777" w:rsidR="00814A77" w:rsidRPr="00B879EE" w:rsidRDefault="00814A77" w:rsidP="00814A77">
      <w:pPr>
        <w:ind w:left="720"/>
        <w:rPr>
          <w:rFonts w:asciiTheme="majorHAnsi" w:hAnsiTheme="majorHAnsi" w:cstheme="majorHAnsi"/>
        </w:rPr>
      </w:pPr>
    </w:p>
    <w:p w14:paraId="0C2DBD79" w14:textId="77777777" w:rsidR="00814A77" w:rsidRPr="00B879EE" w:rsidRDefault="00814A77" w:rsidP="00814A77">
      <w:pPr>
        <w:rPr>
          <w:rFonts w:asciiTheme="majorHAnsi" w:hAnsiTheme="majorHAnsi" w:cstheme="majorHAnsi"/>
        </w:rPr>
      </w:pPr>
      <w:r w:rsidRPr="00B879EE">
        <w:rPr>
          <w:rFonts w:asciiTheme="majorHAnsi" w:hAnsiTheme="majorHAnsi" w:cstheme="majorHAnsi"/>
        </w:rPr>
        <w:t xml:space="preserve">User </w:t>
      </w:r>
      <w:r>
        <w:rPr>
          <w:rFonts w:asciiTheme="majorHAnsi" w:hAnsiTheme="majorHAnsi" w:cstheme="majorHAnsi"/>
        </w:rPr>
        <w:t>5</w:t>
      </w:r>
      <w:r w:rsidRPr="00B879EE">
        <w:rPr>
          <w:rFonts w:asciiTheme="majorHAnsi" w:hAnsiTheme="majorHAnsi" w:cstheme="majorHAnsi"/>
        </w:rPr>
        <w:t xml:space="preserve"> : </w:t>
      </w:r>
    </w:p>
    <w:p w14:paraId="51CA7C7C" w14:textId="77777777" w:rsidR="00814A77" w:rsidRPr="00B879EE" w:rsidRDefault="00814A77" w:rsidP="00814A77">
      <w:pPr>
        <w:numPr>
          <w:ilvl w:val="0"/>
          <w:numId w:val="19"/>
        </w:numPr>
        <w:spacing w:before="0" w:after="0" w:line="276" w:lineRule="auto"/>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60167D5B" w14:textId="77777777" w:rsidR="00814A77" w:rsidRPr="00B879EE" w:rsidRDefault="00814A77" w:rsidP="00814A77">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59D403DE" w14:textId="3E41707A" w:rsidR="00814A77" w:rsidRDefault="00814A77" w:rsidP="00814A77">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6F84D27C" w14:textId="142FFE8D" w:rsidR="00F642EF" w:rsidRDefault="00F642EF">
      <w:pPr>
        <w:rPr>
          <w:rFonts w:asciiTheme="majorHAnsi" w:hAnsiTheme="majorHAnsi" w:cstheme="majorHAnsi"/>
        </w:rPr>
      </w:pPr>
      <w:r>
        <w:rPr>
          <w:rFonts w:asciiTheme="majorHAnsi" w:hAnsiTheme="majorHAnsi" w:cstheme="majorHAnsi"/>
        </w:rPr>
        <w:br w:type="page"/>
      </w:r>
    </w:p>
    <w:p w14:paraId="10452CFC" w14:textId="77777777" w:rsidR="00C00ED9" w:rsidRDefault="00C00ED9" w:rsidP="00814A77">
      <w:pPr>
        <w:ind w:left="720"/>
        <w:rPr>
          <w:rFonts w:asciiTheme="majorHAnsi" w:hAnsiTheme="majorHAnsi" w:cstheme="majorHAnsi"/>
        </w:rPr>
      </w:pPr>
    </w:p>
    <w:p w14:paraId="49A20353" w14:textId="3AF6F4B8" w:rsidR="00C00ED9" w:rsidRDefault="00C00ED9" w:rsidP="00C00ED9">
      <w:pPr>
        <w:pStyle w:val="Titre2"/>
      </w:pPr>
      <w:r>
        <w:t>Scénarios</w:t>
      </w:r>
    </w:p>
    <w:p w14:paraId="6DA4C085" w14:textId="6782F25C" w:rsidR="007C24E2" w:rsidRDefault="007C24E2" w:rsidP="007C24E2">
      <w:r>
        <w:t>Scénario 1 :</w:t>
      </w:r>
    </w:p>
    <w:p w14:paraId="647A9B7C" w14:textId="622BCB52" w:rsidR="007C24E2" w:rsidRDefault="007C24E2" w:rsidP="007C24E2">
      <w:r>
        <w:t>Fixation d’heure d’entrée et/ou sortie du bâtiments (</w:t>
      </w:r>
      <w:proofErr w:type="spellStart"/>
      <w:r>
        <w:t>exp</w:t>
      </w:r>
      <w:proofErr w:type="spellEnd"/>
      <w:r>
        <w:t> : 7h30 – 20h), si quelqu’un essaie de s’introduire dans l</w:t>
      </w:r>
      <w:r w:rsidR="00F642EF">
        <w:t xml:space="preserve">e </w:t>
      </w:r>
      <w:r w:rsidR="001E597C">
        <w:t>bâtiment</w:t>
      </w:r>
      <w:r>
        <w:t xml:space="preserve"> en dehors de ces horaires prédéfinis, l’alarme sonne et prévient la sécurité directement via l’alarme préconfigurée.</w:t>
      </w:r>
    </w:p>
    <w:p w14:paraId="2DD7356E" w14:textId="3513086F" w:rsidR="00057294" w:rsidRDefault="007C24E2" w:rsidP="007C24E2">
      <w:r>
        <w:t xml:space="preserve">Scénario </w:t>
      </w:r>
      <w:r w:rsidR="00F642EF">
        <w:t>2</w:t>
      </w:r>
      <w:r>
        <w:t xml:space="preserve"> : </w:t>
      </w:r>
    </w:p>
    <w:p w14:paraId="61186296" w14:textId="6DE8B9E2" w:rsidR="007C24E2" w:rsidRDefault="007C24E2" w:rsidP="007C24E2">
      <w:r>
        <w:t xml:space="preserve">Utilisation d’une caméra de vidéosurveillance destinée à la sécurité qui va permettre de visualiser en temps réel ce qu’il se passe dans </w:t>
      </w:r>
      <w:r w:rsidR="00F642EF">
        <w:t>le bâtiment.</w:t>
      </w:r>
    </w:p>
    <w:p w14:paraId="489D99E1" w14:textId="4F7568CA" w:rsidR="00F642EF" w:rsidRDefault="00F642EF" w:rsidP="007C24E2">
      <w:r>
        <w:t>Scénario 3 :</w:t>
      </w:r>
    </w:p>
    <w:p w14:paraId="7F8AECC1" w14:textId="035176CF" w:rsidR="007C24E2" w:rsidRDefault="007C24E2" w:rsidP="007C24E2">
      <w:r>
        <w:t xml:space="preserve">Utilisation d’une base de données qui va collecter les informations des tag </w:t>
      </w:r>
      <w:r w:rsidR="00EB4F89">
        <w:t>RFID</w:t>
      </w:r>
      <w:r>
        <w:t xml:space="preserve"> (code du tag et leur appartenance) et les informations de la personne (nom, prénom, fonction, code du tag auquel il appartient)</w:t>
      </w:r>
    </w:p>
    <w:p w14:paraId="328A373A" w14:textId="77777777" w:rsidR="00F55860" w:rsidRDefault="00F55860">
      <w:pPr>
        <w:rPr>
          <w:rFonts w:asciiTheme="majorHAnsi" w:eastAsiaTheme="majorEastAsia" w:hAnsiTheme="majorHAnsi" w:cstheme="majorBidi"/>
          <w:color w:val="007789" w:themeColor="accent1" w:themeShade="BF"/>
          <w:sz w:val="32"/>
        </w:rPr>
      </w:pPr>
      <w:bookmarkStart w:id="2" w:name="_Toc100238680"/>
      <w:r>
        <w:br w:type="page"/>
      </w:r>
    </w:p>
    <w:p w14:paraId="4CA224F3" w14:textId="2AA5B7D5" w:rsidR="00814A77" w:rsidRDefault="008501BD" w:rsidP="00814A77">
      <w:pPr>
        <w:pStyle w:val="Titre1"/>
      </w:pPr>
      <w:r>
        <w:lastRenderedPageBreak/>
        <w:t>Diagrammes</w:t>
      </w:r>
      <w:bookmarkEnd w:id="2"/>
    </w:p>
    <w:p w14:paraId="64E7A421" w14:textId="77777777" w:rsidR="008501BD" w:rsidRPr="008501BD" w:rsidRDefault="008501BD" w:rsidP="008501BD"/>
    <w:p w14:paraId="668DA97A" w14:textId="45F9E627" w:rsidR="008501BD" w:rsidRDefault="008501BD" w:rsidP="00C145CD">
      <w:pPr>
        <w:pStyle w:val="Titre2"/>
        <w:rPr>
          <w:noProof/>
        </w:rPr>
      </w:pPr>
      <w:bookmarkStart w:id="3" w:name="_Toc100238681"/>
      <w:r>
        <w:t>Use Case</w:t>
      </w:r>
      <w:bookmarkEnd w:id="3"/>
      <w:r w:rsidR="00C145CD">
        <w:rPr>
          <w:noProof/>
        </w:rPr>
        <w:t xml:space="preserve"> </w:t>
      </w:r>
    </w:p>
    <w:p w14:paraId="1EFF409C" w14:textId="31362975" w:rsidR="00C145CD" w:rsidRPr="00C145CD" w:rsidRDefault="00C145CD" w:rsidP="00C145CD">
      <w:r>
        <w:rPr>
          <w:noProof/>
        </w:rPr>
        <w:drawing>
          <wp:inline distT="0" distB="0" distL="0" distR="0" wp14:anchorId="05E139B6" wp14:editId="3CBEEFB2">
            <wp:extent cx="5274310" cy="507619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76190"/>
                    </a:xfrm>
                    <a:prstGeom prst="rect">
                      <a:avLst/>
                    </a:prstGeom>
                  </pic:spPr>
                </pic:pic>
              </a:graphicData>
            </a:graphic>
          </wp:inline>
        </w:drawing>
      </w:r>
    </w:p>
    <w:p w14:paraId="7694153F" w14:textId="3DCF22CD" w:rsidR="002264B5" w:rsidRDefault="002264B5">
      <w:r>
        <w:br w:type="page"/>
      </w:r>
    </w:p>
    <w:p w14:paraId="5BBFC59B" w14:textId="47D69CB4" w:rsidR="002C74C0" w:rsidRDefault="00974C40" w:rsidP="008501BD">
      <w:pPr>
        <w:pStyle w:val="Titre2"/>
      </w:pPr>
      <w:bookmarkStart w:id="4" w:name="_Toc100238682"/>
      <w:r>
        <w:rPr>
          <w:noProof/>
        </w:rPr>
        <w:lastRenderedPageBreak/>
        <w:drawing>
          <wp:anchor distT="0" distB="0" distL="114300" distR="114300" simplePos="0" relativeHeight="251658240" behindDoc="1" locked="0" layoutInCell="1" allowOverlap="1" wp14:anchorId="6581CE5E" wp14:editId="616CAB9F">
            <wp:simplePos x="0" y="0"/>
            <wp:positionH relativeFrom="column">
              <wp:posOffset>-1049656</wp:posOffset>
            </wp:positionH>
            <wp:positionV relativeFrom="paragraph">
              <wp:posOffset>283845</wp:posOffset>
            </wp:positionV>
            <wp:extent cx="7465537" cy="2838450"/>
            <wp:effectExtent l="0" t="0" r="2540" b="0"/>
            <wp:wrapTight wrapText="bothSides">
              <wp:wrapPolygon edited="0">
                <wp:start x="0" y="0"/>
                <wp:lineTo x="0" y="21455"/>
                <wp:lineTo x="21552" y="21455"/>
                <wp:lineTo x="2155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67922" cy="2839357"/>
                    </a:xfrm>
                    <a:prstGeom prst="rect">
                      <a:avLst/>
                    </a:prstGeom>
                  </pic:spPr>
                </pic:pic>
              </a:graphicData>
            </a:graphic>
            <wp14:sizeRelH relativeFrom="margin">
              <wp14:pctWidth>0</wp14:pctWidth>
            </wp14:sizeRelH>
            <wp14:sizeRelV relativeFrom="margin">
              <wp14:pctHeight>0</wp14:pctHeight>
            </wp14:sizeRelV>
          </wp:anchor>
        </w:drawing>
      </w:r>
      <w:r w:rsidR="008501BD">
        <w:t>Architecture projet</w:t>
      </w:r>
      <w:bookmarkEnd w:id="4"/>
    </w:p>
    <w:p w14:paraId="2F05B806" w14:textId="7B3F5617" w:rsidR="00A74C2C" w:rsidRDefault="00A74C2C" w:rsidP="008501BD"/>
    <w:p w14:paraId="097182E5" w14:textId="336E4AFD" w:rsidR="00A74C2C" w:rsidRPr="00A74C2C" w:rsidRDefault="00BD6417" w:rsidP="002264B5">
      <w:pPr>
        <w:ind w:left="1440"/>
        <w:rPr>
          <w:rFonts w:asciiTheme="majorHAnsi" w:hAnsiTheme="majorHAnsi" w:cstheme="majorHAnsi"/>
          <w:lang w:val="en-GB"/>
        </w:rPr>
      </w:pPr>
      <w:hyperlink r:id="rId11" w:history="1">
        <w:r w:rsidR="00A74C2C" w:rsidRPr="00A74C2C">
          <w:rPr>
            <w:rStyle w:val="Lienhypertexte"/>
            <w:rFonts w:cstheme="majorHAnsi"/>
            <w:lang w:val="en-GB"/>
          </w:rPr>
          <w:t xml:space="preserve">Architecture </w:t>
        </w:r>
        <w:proofErr w:type="spellStart"/>
        <w:r w:rsidR="00A74C2C" w:rsidRPr="00A74C2C">
          <w:rPr>
            <w:rStyle w:val="Lienhypertexte"/>
            <w:rFonts w:cstheme="majorHAnsi"/>
            <w:lang w:val="en-GB"/>
          </w:rPr>
          <w:t>Projet</w:t>
        </w:r>
        <w:proofErr w:type="spellEnd"/>
      </w:hyperlink>
      <w:r w:rsidR="00A74C2C" w:rsidRPr="00A74C2C">
        <w:rPr>
          <w:rFonts w:asciiTheme="majorHAnsi" w:hAnsiTheme="majorHAnsi" w:cstheme="majorHAnsi"/>
          <w:lang w:val="en-GB"/>
        </w:rPr>
        <w:t xml:space="preserve"> by Alexandre </w:t>
      </w:r>
      <w:proofErr w:type="gramStart"/>
      <w:r w:rsidR="00A74C2C" w:rsidRPr="00A74C2C">
        <w:rPr>
          <w:rFonts w:asciiTheme="majorHAnsi" w:hAnsiTheme="majorHAnsi" w:cstheme="majorHAnsi"/>
          <w:lang w:val="en-GB"/>
        </w:rPr>
        <w:t>Saxemard :</w:t>
      </w:r>
      <w:proofErr w:type="gramEnd"/>
      <w:r w:rsidR="00A74C2C" w:rsidRPr="00A74C2C">
        <w:rPr>
          <w:rFonts w:asciiTheme="majorHAnsi" w:hAnsiTheme="majorHAnsi" w:cstheme="majorHAnsi"/>
          <w:lang w:val="en-GB"/>
        </w:rPr>
        <w:t xml:space="preserve"> </w:t>
      </w:r>
      <w:r w:rsidR="00974C40">
        <w:rPr>
          <w:rFonts w:asciiTheme="majorHAnsi" w:hAnsiTheme="majorHAnsi" w:cstheme="majorHAnsi"/>
          <w:lang w:val="en-GB"/>
        </w:rPr>
        <w:t>12</w:t>
      </w:r>
      <w:r w:rsidR="00B83EA5">
        <w:rPr>
          <w:rFonts w:asciiTheme="majorHAnsi" w:hAnsiTheme="majorHAnsi" w:cstheme="majorHAnsi"/>
          <w:lang w:val="en-GB"/>
        </w:rPr>
        <w:t>/0</w:t>
      </w:r>
      <w:r w:rsidR="00974C40">
        <w:rPr>
          <w:rFonts w:asciiTheme="majorHAnsi" w:hAnsiTheme="majorHAnsi" w:cstheme="majorHAnsi"/>
          <w:lang w:val="en-GB"/>
        </w:rPr>
        <w:t>5</w:t>
      </w:r>
      <w:r w:rsidR="00A74C2C" w:rsidRPr="00A74C2C">
        <w:rPr>
          <w:rFonts w:asciiTheme="majorHAnsi" w:hAnsiTheme="majorHAnsi" w:cstheme="majorHAnsi"/>
          <w:lang w:val="en-GB"/>
        </w:rPr>
        <w:t>/2022</w:t>
      </w:r>
    </w:p>
    <w:p w14:paraId="32650F66" w14:textId="46BE26A9" w:rsidR="008501BD" w:rsidRPr="00A74C2C" w:rsidRDefault="008501BD" w:rsidP="008501BD">
      <w:pPr>
        <w:rPr>
          <w:lang w:val="en-GB"/>
        </w:rPr>
      </w:pPr>
    </w:p>
    <w:p w14:paraId="7F132D0B" w14:textId="52432B6E" w:rsidR="008501BD" w:rsidRDefault="008501BD" w:rsidP="008501BD">
      <w:pPr>
        <w:pStyle w:val="Titre2"/>
      </w:pPr>
      <w:bookmarkStart w:id="5" w:name="_Toc100238683"/>
      <w:r>
        <w:t>Déploiement</w:t>
      </w:r>
      <w:bookmarkEnd w:id="5"/>
    </w:p>
    <w:p w14:paraId="75E5EF67" w14:textId="746D244E" w:rsidR="008501BD" w:rsidRDefault="00F92F66" w:rsidP="008501BD">
      <w:r>
        <w:rPr>
          <w:noProof/>
        </w:rPr>
        <w:drawing>
          <wp:inline distT="0" distB="0" distL="0" distR="0" wp14:anchorId="3D7307B9" wp14:editId="40D2D116">
            <wp:extent cx="5274310" cy="344995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9955"/>
                    </a:xfrm>
                    <a:prstGeom prst="rect">
                      <a:avLst/>
                    </a:prstGeom>
                  </pic:spPr>
                </pic:pic>
              </a:graphicData>
            </a:graphic>
          </wp:inline>
        </w:drawing>
      </w:r>
    </w:p>
    <w:p w14:paraId="6690ADF6" w14:textId="77777777" w:rsidR="00F55860" w:rsidRDefault="00F55860">
      <w:pPr>
        <w:rPr>
          <w:rFonts w:asciiTheme="majorHAnsi" w:eastAsiaTheme="majorEastAsia" w:hAnsiTheme="majorHAnsi" w:cstheme="majorBidi"/>
          <w:caps/>
          <w:color w:val="007789" w:themeColor="accent1" w:themeShade="BF"/>
          <w:sz w:val="24"/>
        </w:rPr>
      </w:pPr>
      <w:bookmarkStart w:id="6" w:name="_Toc100238684"/>
      <w:r>
        <w:br w:type="page"/>
      </w:r>
    </w:p>
    <w:p w14:paraId="3975ECCD" w14:textId="2CC70E01" w:rsidR="008501BD" w:rsidRPr="002264B5" w:rsidRDefault="008501BD" w:rsidP="00390D54">
      <w:pPr>
        <w:pStyle w:val="Titre2"/>
      </w:pPr>
      <w:r w:rsidRPr="002264B5">
        <w:lastRenderedPageBreak/>
        <w:t>Activit</w:t>
      </w:r>
      <w:r w:rsidR="00BE046E" w:rsidRPr="002264B5">
        <w:t>y</w:t>
      </w:r>
      <w:bookmarkEnd w:id="6"/>
      <w:r w:rsidR="00390D54">
        <w:rPr>
          <w:noProof/>
        </w:rPr>
        <w:drawing>
          <wp:inline distT="0" distB="0" distL="0" distR="0" wp14:anchorId="5AF0A657" wp14:editId="5D2A4BF8">
            <wp:extent cx="5274310" cy="328168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81680"/>
                    </a:xfrm>
                    <a:prstGeom prst="rect">
                      <a:avLst/>
                    </a:prstGeom>
                  </pic:spPr>
                </pic:pic>
              </a:graphicData>
            </a:graphic>
          </wp:inline>
        </w:drawing>
      </w:r>
      <w:r w:rsidR="00390D54">
        <w:rPr>
          <w:noProof/>
        </w:rPr>
        <w:t xml:space="preserve"> </w:t>
      </w:r>
    </w:p>
    <w:p w14:paraId="51015B91" w14:textId="3C22AF47" w:rsidR="008501BD" w:rsidRPr="002264B5" w:rsidRDefault="008501BD" w:rsidP="008501BD"/>
    <w:p w14:paraId="19AB1C53" w14:textId="5EA256BE" w:rsidR="008501BD" w:rsidRDefault="0015764C" w:rsidP="00A74C2C">
      <w:pPr>
        <w:pStyle w:val="Titre1"/>
      </w:pPr>
      <w:bookmarkStart w:id="7" w:name="_Toc100238685"/>
      <w:r w:rsidRPr="0015764C">
        <w:t xml:space="preserve">Sprint 1 : 3 mars </w:t>
      </w:r>
      <w:r>
        <w:t>-</w:t>
      </w:r>
      <w:r w:rsidRPr="0015764C">
        <w:t xml:space="preserve"> 31 mars</w:t>
      </w:r>
      <w:bookmarkEnd w:id="7"/>
    </w:p>
    <w:p w14:paraId="14E6A9F7" w14:textId="1432E53F" w:rsidR="00A92B50" w:rsidRPr="00A92B50" w:rsidRDefault="00A92B50" w:rsidP="00A92B50">
      <w:r>
        <w:rPr>
          <w:noProof/>
        </w:rPr>
        <w:drawing>
          <wp:inline distT="0" distB="0" distL="0" distR="0" wp14:anchorId="7F915416" wp14:editId="032206F3">
            <wp:extent cx="5274310" cy="3299460"/>
            <wp:effectExtent l="0" t="0" r="254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stretch>
                      <a:fillRect/>
                    </a:stretch>
                  </pic:blipFill>
                  <pic:spPr>
                    <a:xfrm>
                      <a:off x="0" y="0"/>
                      <a:ext cx="5274310" cy="3299460"/>
                    </a:xfrm>
                    <a:prstGeom prst="rect">
                      <a:avLst/>
                    </a:prstGeom>
                  </pic:spPr>
                </pic:pic>
              </a:graphicData>
            </a:graphic>
          </wp:inline>
        </w:drawing>
      </w:r>
    </w:p>
    <w:p w14:paraId="22BEBD7D" w14:textId="78483985" w:rsidR="0015764C" w:rsidRDefault="0015764C" w:rsidP="0015764C">
      <w:pPr>
        <w:pStyle w:val="Titre1"/>
      </w:pPr>
      <w:bookmarkStart w:id="8" w:name="_Toc100238686"/>
      <w:r w:rsidRPr="0015764C">
        <w:lastRenderedPageBreak/>
        <w:t>Sprint 2</w:t>
      </w:r>
      <w:r>
        <w:t xml:space="preserve"> : </w:t>
      </w:r>
      <w:r w:rsidRPr="0015764C">
        <w:t xml:space="preserve">1 avril </w:t>
      </w:r>
      <w:r>
        <w:t xml:space="preserve">- </w:t>
      </w:r>
      <w:r w:rsidRPr="0015764C">
        <w:t>7 avril</w:t>
      </w:r>
      <w:bookmarkEnd w:id="8"/>
    </w:p>
    <w:p w14:paraId="24D5C43D" w14:textId="2BE7C29A" w:rsidR="00C07702" w:rsidRPr="00C67DBD" w:rsidRDefault="00C07702" w:rsidP="00C07702">
      <w:r>
        <w:t>Début Sprint 2 :</w:t>
      </w:r>
    </w:p>
    <w:p w14:paraId="05D3AE63" w14:textId="77777777" w:rsidR="00C07702" w:rsidRPr="00C07702" w:rsidRDefault="00C07702" w:rsidP="00C07702"/>
    <w:p w14:paraId="51B69C58" w14:textId="645B967B" w:rsidR="00A92B50" w:rsidRDefault="00C07702" w:rsidP="00A92B50">
      <w:r>
        <w:rPr>
          <w:noProof/>
        </w:rPr>
        <w:drawing>
          <wp:inline distT="0" distB="0" distL="0" distR="0" wp14:anchorId="5B74AD29" wp14:editId="1DA67B0D">
            <wp:extent cx="5274310" cy="1899920"/>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99920"/>
                    </a:xfrm>
                    <a:prstGeom prst="rect">
                      <a:avLst/>
                    </a:prstGeom>
                  </pic:spPr>
                </pic:pic>
              </a:graphicData>
            </a:graphic>
          </wp:inline>
        </w:drawing>
      </w:r>
    </w:p>
    <w:p w14:paraId="28A8E625" w14:textId="77777777" w:rsidR="00C07702" w:rsidRDefault="00C07702" w:rsidP="00A92B50"/>
    <w:p w14:paraId="5933E6B4" w14:textId="2F52DB78" w:rsidR="00C07702" w:rsidRPr="00C67DBD" w:rsidRDefault="00C07702" w:rsidP="00C07702">
      <w:r>
        <w:t>Fin Sprint 2 :</w:t>
      </w:r>
    </w:p>
    <w:p w14:paraId="19B1E892" w14:textId="77777777" w:rsidR="00C07702" w:rsidRDefault="00C07702" w:rsidP="00A92B50"/>
    <w:p w14:paraId="13CC5D77" w14:textId="3C1AD5FA" w:rsidR="00C07702" w:rsidRPr="00A92B50" w:rsidRDefault="00C07702" w:rsidP="00A92B50">
      <w:r>
        <w:rPr>
          <w:noProof/>
        </w:rPr>
        <w:drawing>
          <wp:inline distT="0" distB="0" distL="0" distR="0" wp14:anchorId="6C8FB2DB" wp14:editId="11B2CC7C">
            <wp:extent cx="5274310" cy="1533525"/>
            <wp:effectExtent l="0" t="0" r="2540"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6"/>
                    <a:stretch>
                      <a:fillRect/>
                    </a:stretch>
                  </pic:blipFill>
                  <pic:spPr>
                    <a:xfrm>
                      <a:off x="0" y="0"/>
                      <a:ext cx="5274310" cy="1533525"/>
                    </a:xfrm>
                    <a:prstGeom prst="rect">
                      <a:avLst/>
                    </a:prstGeom>
                  </pic:spPr>
                </pic:pic>
              </a:graphicData>
            </a:graphic>
          </wp:inline>
        </w:drawing>
      </w:r>
    </w:p>
    <w:p w14:paraId="051189BA" w14:textId="32FCEE67" w:rsidR="0015764C" w:rsidRDefault="0015764C" w:rsidP="0015764C">
      <w:pPr>
        <w:pStyle w:val="Titre1"/>
      </w:pPr>
      <w:bookmarkStart w:id="9" w:name="_Toc100238687"/>
      <w:r w:rsidRPr="0015764C">
        <w:t xml:space="preserve">Sprint 3 : 8 avril </w:t>
      </w:r>
      <w:r>
        <w:t xml:space="preserve">- </w:t>
      </w:r>
      <w:r w:rsidRPr="0015764C">
        <w:t>28 avril</w:t>
      </w:r>
      <w:bookmarkEnd w:id="9"/>
    </w:p>
    <w:p w14:paraId="01DE1BC7" w14:textId="40DC60D5" w:rsidR="00C67DBD" w:rsidRPr="00C67DBD" w:rsidRDefault="00C67DBD" w:rsidP="00C67DBD">
      <w:r>
        <w:t>Début Sprint 3 :</w:t>
      </w:r>
    </w:p>
    <w:p w14:paraId="3CC04FA7" w14:textId="617BA66B" w:rsidR="00C67DBD" w:rsidRDefault="00C67DBD" w:rsidP="00C67DBD">
      <w:r>
        <w:rPr>
          <w:noProof/>
        </w:rPr>
        <w:lastRenderedPageBreak/>
        <w:drawing>
          <wp:inline distT="0" distB="0" distL="0" distR="0" wp14:anchorId="588CB8C0" wp14:editId="44E25B05">
            <wp:extent cx="5274310" cy="389382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93820"/>
                    </a:xfrm>
                    <a:prstGeom prst="rect">
                      <a:avLst/>
                    </a:prstGeom>
                  </pic:spPr>
                </pic:pic>
              </a:graphicData>
            </a:graphic>
          </wp:inline>
        </w:drawing>
      </w:r>
    </w:p>
    <w:p w14:paraId="5FAC3BF3" w14:textId="3E4445B6" w:rsidR="00C67DBD" w:rsidRDefault="00C00ED9" w:rsidP="00C67DBD">
      <w:r>
        <w:t>Fin Sprint 3 :</w:t>
      </w:r>
    </w:p>
    <w:p w14:paraId="5C332318" w14:textId="70F3D2DA" w:rsidR="00C00ED9" w:rsidRDefault="00377092" w:rsidP="00C67DBD">
      <w:r>
        <w:rPr>
          <w:noProof/>
        </w:rPr>
        <w:drawing>
          <wp:inline distT="0" distB="0" distL="0" distR="0" wp14:anchorId="54ECF060" wp14:editId="08394051">
            <wp:extent cx="5274310" cy="370268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02685"/>
                    </a:xfrm>
                    <a:prstGeom prst="rect">
                      <a:avLst/>
                    </a:prstGeom>
                  </pic:spPr>
                </pic:pic>
              </a:graphicData>
            </a:graphic>
          </wp:inline>
        </w:drawing>
      </w:r>
    </w:p>
    <w:p w14:paraId="7C820159" w14:textId="5700E93E" w:rsidR="00377092" w:rsidRDefault="00377092" w:rsidP="00C67DBD">
      <w:r>
        <w:t xml:space="preserve">Les tâches concernant la serrure n’ont pas pu être finalisés pendant </w:t>
      </w:r>
      <w:proofErr w:type="gramStart"/>
      <w:r>
        <w:t>la 3</w:t>
      </w:r>
      <w:r w:rsidRPr="00377092">
        <w:rPr>
          <w:vertAlign w:val="superscript"/>
        </w:rPr>
        <w:t>ème</w:t>
      </w:r>
      <w:r>
        <w:t xml:space="preserve"> sprint</w:t>
      </w:r>
      <w:proofErr w:type="gramEnd"/>
      <w:r w:rsidR="00E56912">
        <w:t xml:space="preserve">, la serrure étant en cours de test avec Mme </w:t>
      </w:r>
      <w:proofErr w:type="spellStart"/>
      <w:r w:rsidR="00E56912">
        <w:t>Belleudy</w:t>
      </w:r>
      <w:proofErr w:type="spellEnd"/>
      <w:r w:rsidR="00E56912">
        <w:t>.</w:t>
      </w:r>
    </w:p>
    <w:p w14:paraId="5900C89D" w14:textId="2F1665E2" w:rsidR="00E56912" w:rsidRPr="00C67DBD" w:rsidRDefault="00E56912" w:rsidP="00C67DBD">
      <w:r>
        <w:lastRenderedPageBreak/>
        <w:t xml:space="preserve">La création de </w:t>
      </w:r>
      <w:proofErr w:type="spellStart"/>
      <w:r>
        <w:t>WebService</w:t>
      </w:r>
      <w:proofErr w:type="spellEnd"/>
      <w:r>
        <w:t xml:space="preserve"> Agenda </w:t>
      </w:r>
      <w:r w:rsidR="00425F34">
        <w:t>est en attente d</w:t>
      </w:r>
      <w:r w:rsidR="00A75112">
        <w:t>e conseil de Mr Ferry.</w:t>
      </w:r>
    </w:p>
    <w:p w14:paraId="338B14DB" w14:textId="6D27CD1A" w:rsidR="0015764C" w:rsidRDefault="0015764C" w:rsidP="0015764C">
      <w:pPr>
        <w:pStyle w:val="Titre1"/>
      </w:pPr>
      <w:bookmarkStart w:id="10" w:name="_Toc100238688"/>
      <w:r w:rsidRPr="0015764C">
        <w:t>Sprint 4</w:t>
      </w:r>
      <w:r>
        <w:t> : 2</w:t>
      </w:r>
      <w:r w:rsidRPr="0015764C">
        <w:t xml:space="preserve">9 avril </w:t>
      </w:r>
      <w:r>
        <w:t>-</w:t>
      </w:r>
      <w:r w:rsidRPr="0015764C">
        <w:t xml:space="preserve"> 5 mai</w:t>
      </w:r>
      <w:bookmarkEnd w:id="10"/>
    </w:p>
    <w:p w14:paraId="7B0841AC" w14:textId="6A5B45C8" w:rsidR="00B32345" w:rsidRPr="00C67DBD" w:rsidRDefault="00B32345" w:rsidP="00B32345">
      <w:r>
        <w:t>Début Sprint 4 :</w:t>
      </w:r>
    </w:p>
    <w:p w14:paraId="2AF45908" w14:textId="77777777" w:rsidR="00B32345" w:rsidRPr="00B32345" w:rsidRDefault="00B32345" w:rsidP="00B32345"/>
    <w:p w14:paraId="6B1A0C62" w14:textId="1387DA48" w:rsidR="00B32345" w:rsidRPr="00B32345" w:rsidRDefault="00B32345" w:rsidP="00B32345">
      <w:r>
        <w:rPr>
          <w:noProof/>
        </w:rPr>
        <w:drawing>
          <wp:inline distT="0" distB="0" distL="0" distR="0" wp14:anchorId="5DCDBC4B" wp14:editId="21EACC3D">
            <wp:extent cx="5274310" cy="332613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26130"/>
                    </a:xfrm>
                    <a:prstGeom prst="rect">
                      <a:avLst/>
                    </a:prstGeom>
                  </pic:spPr>
                </pic:pic>
              </a:graphicData>
            </a:graphic>
          </wp:inline>
        </w:drawing>
      </w:r>
    </w:p>
    <w:p w14:paraId="17BD7072" w14:textId="67E598EF" w:rsidR="0015764C" w:rsidRPr="0015764C" w:rsidRDefault="0015764C" w:rsidP="0015764C">
      <w:pPr>
        <w:pStyle w:val="Titre1"/>
      </w:pPr>
      <w:bookmarkStart w:id="11" w:name="_Toc100238689"/>
      <w:r>
        <w:t xml:space="preserve">Sprint 5 : </w:t>
      </w:r>
      <w:r w:rsidRPr="0015764C">
        <w:t xml:space="preserve">6 mai </w:t>
      </w:r>
      <w:r>
        <w:t>-</w:t>
      </w:r>
      <w:r w:rsidRPr="0015764C">
        <w:t xml:space="preserve"> 9 mai</w:t>
      </w:r>
      <w:bookmarkEnd w:id="11"/>
    </w:p>
    <w:sectPr w:rsidR="0015764C" w:rsidRPr="0015764C" w:rsidSect="00D5222D">
      <w:headerReference w:type="default" r:id="rId20"/>
      <w:footerReference w:type="default" r:id="rId2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3735" w14:textId="77777777" w:rsidR="00BD6417" w:rsidRDefault="00BD6417" w:rsidP="00C6554A">
      <w:pPr>
        <w:spacing w:before="0" w:after="0" w:line="240" w:lineRule="auto"/>
      </w:pPr>
      <w:r>
        <w:separator/>
      </w:r>
    </w:p>
  </w:endnote>
  <w:endnote w:type="continuationSeparator" w:id="0">
    <w:p w14:paraId="3657D5A3" w14:textId="77777777" w:rsidR="00BD6417" w:rsidRDefault="00BD641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0312D"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929E4" w14:textId="77777777" w:rsidR="00BD6417" w:rsidRDefault="00BD6417" w:rsidP="00C6554A">
      <w:pPr>
        <w:spacing w:before="0" w:after="0" w:line="240" w:lineRule="auto"/>
      </w:pPr>
      <w:r>
        <w:separator/>
      </w:r>
    </w:p>
  </w:footnote>
  <w:footnote w:type="continuationSeparator" w:id="0">
    <w:p w14:paraId="1DFB1AC4" w14:textId="77777777" w:rsidR="00BD6417" w:rsidRDefault="00BD6417"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30E8" w14:textId="1850E7AA" w:rsidR="00706479" w:rsidRDefault="00706479">
    <w:pPr>
      <w:pStyle w:val="En-tte"/>
    </w:pPr>
    <w:r>
      <w:t>Yannick PASCUCCI</w:t>
    </w:r>
    <w:r>
      <w:ptab w:relativeTo="margin" w:alignment="center" w:leader="none"/>
    </w:r>
    <w:r>
      <w:t>Ruby PILLAR</w:t>
    </w:r>
    <w:r>
      <w:ptab w:relativeTo="margin" w:alignment="right" w:leader="none"/>
    </w:r>
    <w:r>
      <w:t>Alexandre Saxemard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B42B85"/>
    <w:multiLevelType w:val="hybridMultilevel"/>
    <w:tmpl w:val="729AE4AE"/>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8B66C9"/>
    <w:multiLevelType w:val="hybridMultilevel"/>
    <w:tmpl w:val="E1FC0940"/>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EA0AD6"/>
    <w:multiLevelType w:val="hybridMultilevel"/>
    <w:tmpl w:val="BF025514"/>
    <w:lvl w:ilvl="0" w:tplc="DE9CA14A">
      <w:numFmt w:val="bullet"/>
      <w:lvlText w:val="-"/>
      <w:lvlJc w:val="left"/>
      <w:pPr>
        <w:ind w:left="360" w:hanging="360"/>
      </w:pPr>
      <w:rPr>
        <w:rFonts w:ascii="Arial" w:eastAsia="Arial"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898394746">
    <w:abstractNumId w:val="9"/>
  </w:num>
  <w:num w:numId="2" w16cid:durableId="667173532">
    <w:abstractNumId w:val="8"/>
  </w:num>
  <w:num w:numId="3" w16cid:durableId="1293443492">
    <w:abstractNumId w:val="8"/>
  </w:num>
  <w:num w:numId="4" w16cid:durableId="1150513779">
    <w:abstractNumId w:val="9"/>
  </w:num>
  <w:num w:numId="5" w16cid:durableId="1716546152">
    <w:abstractNumId w:val="15"/>
  </w:num>
  <w:num w:numId="6" w16cid:durableId="223762431">
    <w:abstractNumId w:val="10"/>
  </w:num>
  <w:num w:numId="7" w16cid:durableId="479158947">
    <w:abstractNumId w:val="11"/>
  </w:num>
  <w:num w:numId="8" w16cid:durableId="821039616">
    <w:abstractNumId w:val="7"/>
  </w:num>
  <w:num w:numId="9" w16cid:durableId="278145772">
    <w:abstractNumId w:val="6"/>
  </w:num>
  <w:num w:numId="10" w16cid:durableId="319701865">
    <w:abstractNumId w:val="5"/>
  </w:num>
  <w:num w:numId="11" w16cid:durableId="457720193">
    <w:abstractNumId w:val="4"/>
  </w:num>
  <w:num w:numId="12" w16cid:durableId="1680498105">
    <w:abstractNumId w:val="3"/>
  </w:num>
  <w:num w:numId="13" w16cid:durableId="2069067429">
    <w:abstractNumId w:val="2"/>
  </w:num>
  <w:num w:numId="14" w16cid:durableId="2099402076">
    <w:abstractNumId w:val="1"/>
  </w:num>
  <w:num w:numId="15" w16cid:durableId="1487042090">
    <w:abstractNumId w:val="0"/>
  </w:num>
  <w:num w:numId="16" w16cid:durableId="1388652100">
    <w:abstractNumId w:val="14"/>
  </w:num>
  <w:num w:numId="17" w16cid:durableId="1470054248">
    <w:abstractNumId w:val="13"/>
  </w:num>
  <w:num w:numId="18" w16cid:durableId="1913003983">
    <w:abstractNumId w:val="16"/>
  </w:num>
  <w:num w:numId="19" w16cid:durableId="18508338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NLAwMrE0MjAyMbZQ0lEKTi0uzszPAykwNKgFAAGcZdgtAAAA"/>
  </w:docVars>
  <w:rsids>
    <w:rsidRoot w:val="00A67BD4"/>
    <w:rsid w:val="00055A4C"/>
    <w:rsid w:val="00057294"/>
    <w:rsid w:val="00075960"/>
    <w:rsid w:val="00082566"/>
    <w:rsid w:val="0015764C"/>
    <w:rsid w:val="001A7F1A"/>
    <w:rsid w:val="001E597C"/>
    <w:rsid w:val="002264B5"/>
    <w:rsid w:val="002554CD"/>
    <w:rsid w:val="00293B83"/>
    <w:rsid w:val="002B4294"/>
    <w:rsid w:val="00300D1C"/>
    <w:rsid w:val="00333D0D"/>
    <w:rsid w:val="00377092"/>
    <w:rsid w:val="00390D54"/>
    <w:rsid w:val="0041058A"/>
    <w:rsid w:val="00425F34"/>
    <w:rsid w:val="00494DE1"/>
    <w:rsid w:val="004C049F"/>
    <w:rsid w:val="005000E2"/>
    <w:rsid w:val="005301C2"/>
    <w:rsid w:val="0066057A"/>
    <w:rsid w:val="006A3CE7"/>
    <w:rsid w:val="006D2A79"/>
    <w:rsid w:val="006F2850"/>
    <w:rsid w:val="00706479"/>
    <w:rsid w:val="007C24E2"/>
    <w:rsid w:val="007F7B4C"/>
    <w:rsid w:val="00800D33"/>
    <w:rsid w:val="00814A77"/>
    <w:rsid w:val="008501BD"/>
    <w:rsid w:val="00881ABC"/>
    <w:rsid w:val="0089714F"/>
    <w:rsid w:val="00974C40"/>
    <w:rsid w:val="009841D3"/>
    <w:rsid w:val="009B0987"/>
    <w:rsid w:val="009E6D8E"/>
    <w:rsid w:val="00A67BD4"/>
    <w:rsid w:val="00A74C2C"/>
    <w:rsid w:val="00A75112"/>
    <w:rsid w:val="00A92B50"/>
    <w:rsid w:val="00AB2985"/>
    <w:rsid w:val="00B32345"/>
    <w:rsid w:val="00B83EA5"/>
    <w:rsid w:val="00BD6417"/>
    <w:rsid w:val="00BE046E"/>
    <w:rsid w:val="00C00ED9"/>
    <w:rsid w:val="00C07702"/>
    <w:rsid w:val="00C145CD"/>
    <w:rsid w:val="00C6554A"/>
    <w:rsid w:val="00C67DBD"/>
    <w:rsid w:val="00C816CC"/>
    <w:rsid w:val="00C94429"/>
    <w:rsid w:val="00D5222D"/>
    <w:rsid w:val="00E41D03"/>
    <w:rsid w:val="00E56912"/>
    <w:rsid w:val="00EB4F89"/>
    <w:rsid w:val="00ED7C44"/>
    <w:rsid w:val="00F55860"/>
    <w:rsid w:val="00F642EF"/>
    <w:rsid w:val="00F92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96E25"/>
  <w15:chartTrackingRefBased/>
  <w15:docId w15:val="{B2C0D3E4-75FA-4CD5-B856-B8B23343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706479"/>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706479"/>
    <w:pPr>
      <w:spacing w:after="100"/>
    </w:pPr>
  </w:style>
  <w:style w:type="paragraph" w:styleId="TM2">
    <w:name w:val="toc 2"/>
    <w:basedOn w:val="Normal"/>
    <w:next w:val="Normal"/>
    <w:autoRedefine/>
    <w:uiPriority w:val="39"/>
    <w:unhideWhenUsed/>
    <w:rsid w:val="007064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2Tqn1C2XAd1qBbbJIyZpAKsU34y6QniZ/view?usp=shar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R\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55A91-A6BF-4AE8-841D-06CB4981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1088</TotalTime>
  <Pages>11</Pages>
  <Words>747</Words>
  <Characters>4112</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Pillar</dc:creator>
  <cp:keywords/>
  <dc:description/>
  <cp:lastModifiedBy>Alexandre Saxemard</cp:lastModifiedBy>
  <cp:revision>29</cp:revision>
  <dcterms:created xsi:type="dcterms:W3CDTF">2022-04-07T13:13:00Z</dcterms:created>
  <dcterms:modified xsi:type="dcterms:W3CDTF">2022-05-12T14:55:00Z</dcterms:modified>
</cp:coreProperties>
</file>